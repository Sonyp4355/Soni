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D160" w14:textId="6B34BF31" w:rsidR="000A1FA5" w:rsidRDefault="003459CA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FB3B6BB" wp14:editId="7F960FA7">
            <wp:simplePos x="0" y="0"/>
            <wp:positionH relativeFrom="column">
              <wp:posOffset>-929640</wp:posOffset>
            </wp:positionH>
            <wp:positionV relativeFrom="page">
              <wp:posOffset>38100</wp:posOffset>
            </wp:positionV>
            <wp:extent cx="1536065" cy="1878330"/>
            <wp:effectExtent l="0" t="0" r="6985" b="7620"/>
            <wp:wrapTight wrapText="bothSides">
              <wp:wrapPolygon edited="0">
                <wp:start x="0" y="0"/>
                <wp:lineTo x="0" y="21469"/>
                <wp:lineTo x="21430" y="21469"/>
                <wp:lineTo x="21430" y="0"/>
                <wp:lineTo x="0" y="0"/>
              </wp:wrapPolygon>
            </wp:wrapTight>
            <wp:docPr id="6" name="Picture 6" descr="C:\Users\Bhawan\Pictures\soni1 img.jpgsoni1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Bhawan\Pictures\soni1 img.jpgsoni1 im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581FD2" wp14:editId="2FC9B43A">
                <wp:simplePos x="0" y="0"/>
                <wp:positionH relativeFrom="column">
                  <wp:posOffset>-906145</wp:posOffset>
                </wp:positionH>
                <wp:positionV relativeFrom="paragraph">
                  <wp:posOffset>5132705</wp:posOffset>
                </wp:positionV>
                <wp:extent cx="2367280" cy="1765935"/>
                <wp:effectExtent l="0" t="0" r="1016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1766077"/>
                          <a:chOff x="1905" y="-802500"/>
                          <a:chExt cx="2367280" cy="1766077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55886" y="-705337"/>
                            <a:ext cx="2279896" cy="2921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85" y="-303350"/>
                            <a:ext cx="2362200" cy="1266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0A84A" w14:textId="77777777" w:rsidR="000A1FA5" w:rsidRDefault="00000000">
                              <w:pPr>
                                <w:jc w:val="left"/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</w:rPr>
                              </w:pP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</w:rPr>
                                <w:t xml:space="preserve">Phone: </w:t>
                              </w: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  <w:lang w:val="en-IN"/>
                                </w:rPr>
                                <w:t>9958412230</w:t>
                              </w:r>
                            </w:p>
                            <w:p w14:paraId="3BE50636" w14:textId="77777777" w:rsidR="000A1FA5" w:rsidRDefault="00000000">
                              <w:pPr>
                                <w:jc w:val="left"/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</w:rPr>
                                <w:t>Address:</w:t>
                              </w: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  <w:lang w:val="en-IN"/>
                                </w:rPr>
                                <w:t xml:space="preserve"> RZF-768/8A 1, Gali no.8, Raj nagar part 2, Palam colony, New Delhi - 110077 </w:t>
                              </w:r>
                            </w:p>
                            <w:p w14:paraId="5C2C0BAC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 Rounded MT Bold" w:eastAsia="SimHei" w:hAnsi="Arial Rounded MT Bold" w:cs="Arial Rounded MT Bold"/>
                                  <w:color w:val="0D0D0D" w:themeColor="text1" w:themeTint="F2"/>
                                  <w:szCs w:val="21"/>
                                  <w:lang w:val="en-IN"/>
                                </w:rPr>
                                <w:t>sonyp4355@gmail.com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905" y="-802500"/>
                            <a:ext cx="2033905" cy="447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06D9A" w14:textId="77777777" w:rsidR="000A1FA5" w:rsidRDefault="00000000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CONTACT DETAILS</w:t>
                              </w:r>
                            </w:p>
                            <w:p w14:paraId="1E598B5B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 w14:paraId="6C43F6CD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81FD2" id="组合 38" o:spid="_x0000_s1026" style="position:absolute;left:0;text-align:left;margin-left:-71.35pt;margin-top:404.15pt;width:186.4pt;height:139.05pt;z-index:251661312" coordorigin="19,-8025" coordsize="23672,1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">
                <v:rect id="矩形 35" o:spid="_x0000_s1027" style="position:absolute;left:558;top:-7053;width:2279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" fillcolor="#323e4f [241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8" type="#_x0000_t202" style="position:absolute;left:69;top:-3033;width:23622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C20A84A" w14:textId="77777777" w:rsidR="000A1FA5" w:rsidRDefault="00000000">
                        <w:pPr>
                          <w:jc w:val="left"/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</w:rPr>
                        </w:pP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</w:rPr>
                          <w:t xml:space="preserve">Phone: </w:t>
                        </w: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  <w:lang w:val="en-IN"/>
                          </w:rPr>
                          <w:t>9958412230</w:t>
                        </w:r>
                      </w:p>
                      <w:p w14:paraId="3BE50636" w14:textId="77777777" w:rsidR="000A1FA5" w:rsidRDefault="00000000">
                        <w:pPr>
                          <w:jc w:val="left"/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</w:rPr>
                          <w:t>Address:</w:t>
                        </w: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  <w:lang w:val="en-IN"/>
                          </w:rPr>
                          <w:t xml:space="preserve"> RZF-768/8A 1, Gali no.8, Raj nagar part 2, Palam colony, New Delhi - 110077 </w:t>
                        </w:r>
                      </w:p>
                      <w:p w14:paraId="5C2C0BAC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</w:rPr>
                          <w:t xml:space="preserve">Email: </w:t>
                        </w:r>
                        <w:r>
                          <w:rPr>
                            <w:rFonts w:ascii="Arial Rounded MT Bold" w:eastAsia="SimHei" w:hAnsi="Arial Rounded MT Bold" w:cs="Arial Rounded MT Bold"/>
                            <w:color w:val="0D0D0D" w:themeColor="text1" w:themeTint="F2"/>
                            <w:szCs w:val="21"/>
                            <w:lang w:val="en-IN"/>
                          </w:rPr>
                          <w:t>sonyp4355@gmail.com</w:t>
                        </w:r>
                      </w:p>
                    </w:txbxContent>
                  </v:textbox>
                </v:shape>
                <v:shape id="文本框 16" o:spid="_x0000_s1029" type="#_x0000_t202" style="position:absolute;left:19;top:-8025;width:20339;height: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0606D9A" w14:textId="77777777" w:rsidR="000A1FA5" w:rsidRDefault="00000000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CONTACT DETAILS</w:t>
                        </w:r>
                      </w:p>
                      <w:p w14:paraId="1E598B5B" w14:textId="77777777" w:rsidR="000A1FA5" w:rsidRDefault="000A1FA5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 w14:paraId="6C43F6CD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13CEFD" wp14:editId="5AF8A968">
                <wp:simplePos x="0" y="0"/>
                <wp:positionH relativeFrom="column">
                  <wp:posOffset>-915035</wp:posOffset>
                </wp:positionH>
                <wp:positionV relativeFrom="paragraph">
                  <wp:posOffset>3033395</wp:posOffset>
                </wp:positionV>
                <wp:extent cx="2362200" cy="180530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805358"/>
                          <a:chOff x="-6985" y="-394982"/>
                          <a:chExt cx="2362200" cy="1805358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41910" y="-303539"/>
                            <a:ext cx="2279650" cy="29210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-6985" y="86362"/>
                            <a:ext cx="2362200" cy="1324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4020C" w14:textId="77777777" w:rsidR="000A1FA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420"/>
                                </w:tabs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Coding, trying new languages always.</w:t>
                              </w:r>
                            </w:p>
                            <w:p w14:paraId="169F490C" w14:textId="77777777" w:rsidR="000A1FA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420"/>
                                </w:tabs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Singing, it refreshes my mind in work and study time.</w:t>
                              </w:r>
                            </w:p>
                            <w:p w14:paraId="77C21E28" w14:textId="77777777" w:rsidR="000A1FA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420"/>
                                </w:tabs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Traveling, I love exploring new places.</w:t>
                              </w:r>
                            </w:p>
                            <w:p w14:paraId="6D0BEBB3" w14:textId="77777777" w:rsidR="000A1FA5" w:rsidRDefault="000A1FA5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71128" y="-394982"/>
                            <a:ext cx="1564809" cy="447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26864" w14:textId="77777777" w:rsidR="000A1FA5" w:rsidRDefault="00000000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INTERESTS</w:t>
                              </w:r>
                            </w:p>
                            <w:p w14:paraId="4BCB9613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3CEFD" id="组合 37" o:spid="_x0000_s1030" style="position:absolute;left:0;text-align:left;margin-left:-72.05pt;margin-top:238.85pt;width:186pt;height:142.15pt;z-index:251662336" coordorigin="-69,-3949" coordsize="23622,1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">
                <v:rect id="矩形 32" o:spid="_x0000_s1031" style="position:absolute;left:419;top:-3035;width:2279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" fillcolor="#323e4f [2415]" stroked="f" strokeweight="1pt"/>
                <v:shape id="文本框 18" o:spid="_x0000_s1032" type="#_x0000_t202" style="position:absolute;left:-69;top:863;width:23621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C14020C" w14:textId="77777777" w:rsidR="000A1FA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420"/>
                          </w:tabs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Coding, trying new languages always.</w:t>
                        </w:r>
                      </w:p>
                      <w:p w14:paraId="169F490C" w14:textId="77777777" w:rsidR="000A1FA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420"/>
                          </w:tabs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Singing, it refreshes my mind in work and study time.</w:t>
                        </w:r>
                      </w:p>
                      <w:p w14:paraId="77C21E28" w14:textId="77777777" w:rsidR="000A1FA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420"/>
                          </w:tabs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Traveling, I love exploring new places.</w:t>
                        </w:r>
                      </w:p>
                      <w:p w14:paraId="6D0BEBB3" w14:textId="77777777" w:rsidR="000A1FA5" w:rsidRDefault="000A1FA5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</w:p>
                    </w:txbxContent>
                  </v:textbox>
                </v:shape>
                <v:shape id="文本框 19" o:spid="_x0000_s1033" type="#_x0000_t202" style="position:absolute;left:711;top:-3949;width:1564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FE26864" w14:textId="77777777" w:rsidR="000A1FA5" w:rsidRDefault="00000000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INTERESTS</w:t>
                        </w:r>
                      </w:p>
                      <w:p w14:paraId="4BCB9613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SimSun" w:eastAsia="SimSun" w:hAnsi="SimSun" w:cs="SimSun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87F165" wp14:editId="669C6F51">
                <wp:simplePos x="0" y="0"/>
                <wp:positionH relativeFrom="column">
                  <wp:posOffset>1042670</wp:posOffset>
                </wp:positionH>
                <wp:positionV relativeFrom="paragraph">
                  <wp:posOffset>-723900</wp:posOffset>
                </wp:positionV>
                <wp:extent cx="5262880" cy="146748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880" cy="1467485"/>
                          <a:chOff x="-2332" y="-468"/>
                          <a:chExt cx="8288" cy="2311"/>
                        </a:xfrm>
                      </wpg:grpSpPr>
                      <wps:wsp>
                        <wps:cNvPr id="7" name="文本框 2"/>
                        <wps:cNvSpPr txBox="1"/>
                        <wps:spPr>
                          <a:xfrm>
                            <a:off x="-2300" y="-468"/>
                            <a:ext cx="4127" cy="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FD9CF71" w14:textId="77777777" w:rsidR="000A1FA5" w:rsidRDefault="00000000"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Algerian" w:hAnsi="Algerian" w:cs="Algerian"/>
                                  <w:sz w:val="68"/>
                                  <w:szCs w:val="68"/>
                                  <w:lang w:val="en-I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="Algerian" w:hAnsi="Algerian" w:cs="Algerian"/>
                                  <w:sz w:val="68"/>
                                  <w:szCs w:val="68"/>
                                  <w:lang w:val="en-I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props3d w14:extrusionH="0" w14:contourW="0" w14:prstMaterial="clear"/>
                                </w:rPr>
                                <w:t>SONi</w:t>
                              </w:r>
                            </w:p>
                            <w:p w14:paraId="61F8148A" w14:textId="77777777" w:rsidR="000A1FA5" w:rsidRDefault="000A1FA5">
                              <w:pPr>
                                <w:snapToGrid w:val="0"/>
                                <w:spacing w:line="360" w:lineRule="auto"/>
                                <w:rPr>
                                  <w:rFonts w:ascii="Algerian" w:hAnsi="Algerian" w:cs="Algerian"/>
                                  <w:sz w:val="68"/>
                                  <w:szCs w:val="68"/>
                                  <w:lang w:val="en-I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props3d w14:extrusionH="0" w14:contourW="0" w14:prstMaterial="clear"/>
                                </w:rPr>
                              </w:pPr>
                            </w:p>
                            <w:p w14:paraId="0538E0F5" w14:textId="77777777" w:rsidR="000A1FA5" w:rsidRDefault="000A1FA5">
                              <w:pPr>
                                <w:snapToGrid w:val="0"/>
                                <w:spacing w:line="360" w:lineRule="auto"/>
                                <w:rPr>
                                  <w:rFonts w:ascii="Algerian" w:hAnsi="Algerian" w:cs="Algerian"/>
                                  <w:sz w:val="68"/>
                                  <w:szCs w:val="68"/>
                                  <w:lang w:val="en-I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props3d w14:extrusionH="0" w14:contourW="0" w14:prstMaterial="clear"/>
                                </w:rPr>
                              </w:pPr>
                            </w:p>
                            <w:p w14:paraId="721ABCEA" w14:textId="77777777" w:rsidR="000A1FA5" w:rsidRDefault="000A1FA5">
                              <w:pPr>
                                <w:jc w:val="left"/>
                                <w:rPr>
                                  <w:rFonts w:ascii="Arial" w:hAnsi="Arial" w:cs="Arial"/>
                                  <w:color w:val="E0DAD2"/>
                                  <w:sz w:val="20"/>
                                  <w:szCs w:val="24"/>
                                </w:rPr>
                              </w:pPr>
                            </w:p>
                            <w:p w14:paraId="06CE59C4" w14:textId="77777777" w:rsidR="000A1FA5" w:rsidRDefault="000A1FA5"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bCs/>
                                  <w:color w:val="E0DAD2"/>
                                  <w:spacing w:val="20"/>
                                  <w:sz w:val="72"/>
                                  <w:szCs w:val="84"/>
                                </w:rPr>
                              </w:pPr>
                            </w:p>
                            <w:p w14:paraId="35567850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32" y="444"/>
                            <a:ext cx="8288" cy="1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193E37" w14:textId="59260D74" w:rsidR="000A1FA5" w:rsidRDefault="00000000">
                              <w:pPr>
                                <w:rPr>
                                  <w:rFonts w:ascii="Arial" w:hAnsi="Arial" w:cs="Arial"/>
                                  <w:color w:val="FBE4D5" w:themeColor="accent2" w:themeTint="33"/>
                                  <w:sz w:val="36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FBE4D5" w:themeColor="accent2" w:themeTint="33"/>
                                  <w:sz w:val="24"/>
                                  <w:szCs w:val="24"/>
                                  <w:lang w:val="en-IN"/>
                                </w:rPr>
                                <w:t>Want to build a professional career by working with motivated and dedicated people in a very competitive and structured organizational environment</w:t>
                              </w:r>
                              <w:r w:rsidR="00D920BF">
                                <w:rPr>
                                  <w:rFonts w:ascii="Arial" w:hAnsi="Arial" w:cs="Arial"/>
                                  <w:color w:val="FBE4D5" w:themeColor="accent2" w:themeTint="33"/>
                                  <w:sz w:val="24"/>
                                  <w:szCs w:val="24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7F165" id="组合 3" o:spid="_x0000_s1034" style="position:absolute;left:0;text-align:left;margin-left:82.1pt;margin-top:-57pt;width:414.4pt;height:115.55pt;z-index:251666432" coordorigin="-2332,-468" coordsize="8288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">
                <v:shape id="文本框 2" o:spid="_x0000_s1035" type="#_x0000_t202" style="position:absolute;left:-2300;top:-468;width:4127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FD9CF71" w14:textId="77777777" w:rsidR="000A1FA5" w:rsidRDefault="00000000">
                        <w:pPr>
                          <w:snapToGrid w:val="0"/>
                          <w:spacing w:line="360" w:lineRule="auto"/>
                          <w:jc w:val="left"/>
                          <w:rPr>
                            <w:rFonts w:ascii="Algerian" w:hAnsi="Algerian" w:cs="Algerian"/>
                            <w:sz w:val="68"/>
                            <w:szCs w:val="68"/>
                            <w:lang w:val="en-I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="Algerian" w:hAnsi="Algerian" w:cs="Algerian"/>
                            <w:sz w:val="68"/>
                            <w:szCs w:val="68"/>
                            <w:lang w:val="en-I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props3d w14:extrusionH="0" w14:contourW="0" w14:prstMaterial="clear"/>
                          </w:rPr>
                          <w:t>SONi</w:t>
                        </w:r>
                      </w:p>
                      <w:p w14:paraId="61F8148A" w14:textId="77777777" w:rsidR="000A1FA5" w:rsidRDefault="000A1FA5">
                        <w:pPr>
                          <w:snapToGrid w:val="0"/>
                          <w:spacing w:line="360" w:lineRule="auto"/>
                          <w:rPr>
                            <w:rFonts w:ascii="Algerian" w:hAnsi="Algerian" w:cs="Algerian"/>
                            <w:sz w:val="68"/>
                            <w:szCs w:val="68"/>
                            <w:lang w:val="en-I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props3d w14:extrusionH="0" w14:contourW="0" w14:prstMaterial="clear"/>
                          </w:rPr>
                        </w:pPr>
                      </w:p>
                      <w:p w14:paraId="0538E0F5" w14:textId="77777777" w:rsidR="000A1FA5" w:rsidRDefault="000A1FA5">
                        <w:pPr>
                          <w:snapToGrid w:val="0"/>
                          <w:spacing w:line="360" w:lineRule="auto"/>
                          <w:rPr>
                            <w:rFonts w:ascii="Algerian" w:hAnsi="Algerian" w:cs="Algerian"/>
                            <w:sz w:val="68"/>
                            <w:szCs w:val="68"/>
                            <w:lang w:val="en-I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props3d w14:extrusionH="0" w14:contourW="0" w14:prstMaterial="clear"/>
                          </w:rPr>
                        </w:pPr>
                      </w:p>
                      <w:p w14:paraId="721ABCEA" w14:textId="77777777" w:rsidR="000A1FA5" w:rsidRDefault="000A1FA5">
                        <w:pPr>
                          <w:jc w:val="left"/>
                          <w:rPr>
                            <w:rFonts w:ascii="Arial" w:hAnsi="Arial" w:cs="Arial"/>
                            <w:color w:val="E0DAD2"/>
                            <w:sz w:val="20"/>
                            <w:szCs w:val="24"/>
                          </w:rPr>
                        </w:pPr>
                      </w:p>
                      <w:p w14:paraId="06CE59C4" w14:textId="77777777" w:rsidR="000A1FA5" w:rsidRDefault="000A1FA5">
                        <w:pPr>
                          <w:snapToGrid w:val="0"/>
                          <w:spacing w:line="360" w:lineRule="auto"/>
                          <w:jc w:val="left"/>
                          <w:rPr>
                            <w:rFonts w:ascii="Arial" w:eastAsia="SimHei" w:hAnsi="Arial" w:cs="Arial"/>
                            <w:b/>
                            <w:bCs/>
                            <w:color w:val="E0DAD2"/>
                            <w:spacing w:val="20"/>
                            <w:sz w:val="72"/>
                            <w:szCs w:val="84"/>
                          </w:rPr>
                        </w:pPr>
                      </w:p>
                      <w:p w14:paraId="35567850" w14:textId="77777777" w:rsidR="000A1FA5" w:rsidRDefault="000A1FA5">
                        <w:pPr>
                          <w:jc w:val="left"/>
                          <w:rPr>
                            <w:color w:val="E0DAD2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2" o:spid="_x0000_s1036" type="#_x0000_t202" style="position:absolute;left:-2332;top:444;width:8288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3193E37" w14:textId="59260D74" w:rsidR="000A1FA5" w:rsidRDefault="00000000">
                        <w:pPr>
                          <w:rPr>
                            <w:rFonts w:ascii="Arial" w:hAnsi="Arial" w:cs="Arial"/>
                            <w:color w:val="FBE4D5" w:themeColor="accent2" w:themeTint="33"/>
                            <w:sz w:val="36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FBE4D5" w:themeColor="accent2" w:themeTint="33"/>
                            <w:sz w:val="24"/>
                            <w:szCs w:val="24"/>
                            <w:lang w:val="en-IN"/>
                          </w:rPr>
                          <w:t>Want to build a professional career by working with motivated and dedicated people in a very competitive and structured organizational environment</w:t>
                        </w:r>
                        <w:r w:rsidR="00D920BF">
                          <w:rPr>
                            <w:rFonts w:ascii="Arial" w:hAnsi="Arial" w:cs="Arial"/>
                            <w:color w:val="FBE4D5" w:themeColor="accent2" w:themeTint="33"/>
                            <w:sz w:val="24"/>
                            <w:szCs w:val="24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7EB34" wp14:editId="67B6EC5A">
                <wp:simplePos x="0" y="0"/>
                <wp:positionH relativeFrom="column">
                  <wp:posOffset>-1089660</wp:posOffset>
                </wp:positionH>
                <wp:positionV relativeFrom="paragraph">
                  <wp:posOffset>-891540</wp:posOffset>
                </wp:positionV>
                <wp:extent cx="7560310" cy="1925955"/>
                <wp:effectExtent l="5080" t="5080" r="8890" b="44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92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" o:spid="_x0000_s1026" o:spt="1" style="position:absolute;left:0pt;margin-left:-85.8pt;margin-top:-70.2pt;height:151.65pt;width:595.3pt;z-index:251660288;v-text-anchor:middle;mso-width-relative:page;mso-height-relative:page;" fillcolor="#9B9B9B [3536]" filled="t" stroked="t" coordsize="21600,21600" o:gfxdata="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ARDTu3gAAAA4BAAAPAAAA&#10;AAAAAAEAIAAAACIAAABkcnMvZG93bnJldi54bWxQSwECFAAUAAAACACHTuJAvAOERfMCAAChBgAA&#10;DgAAAAAAAAABACAAAAAtAQAAZHJzL2Uyb0RvYy54bWxQSwUGAAAAAAYABgBZAQAAk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9616F4" wp14:editId="6BFB92D0">
                <wp:simplePos x="0" y="0"/>
                <wp:positionH relativeFrom="column">
                  <wp:posOffset>2078990</wp:posOffset>
                </wp:positionH>
                <wp:positionV relativeFrom="paragraph">
                  <wp:posOffset>6888480</wp:posOffset>
                </wp:positionV>
                <wp:extent cx="3697605" cy="1392555"/>
                <wp:effectExtent l="0" t="0" r="571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518" cy="1392694"/>
                          <a:chOff x="-99058" y="-1036138"/>
                          <a:chExt cx="3697518" cy="1392694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-55879" y="-942149"/>
                            <a:ext cx="3654339" cy="29212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-53339" y="-434098"/>
                            <a:ext cx="1458561" cy="7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0B9AB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Problem Solving     </w:t>
                              </w:r>
                            </w:p>
                            <w:p w14:paraId="216FBE53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Adaptability  </w:t>
                              </w:r>
                            </w:p>
                            <w:p w14:paraId="56E52A87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Time Management           </w:t>
                              </w:r>
                            </w:p>
                            <w:p w14:paraId="309D559C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-99058" y="-1036138"/>
                            <a:ext cx="3004749" cy="446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3962E" w14:textId="77777777" w:rsidR="000A1FA5" w:rsidRDefault="00000000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  <w:p w14:paraId="31552A92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466815" y="-441718"/>
                            <a:ext cx="1458561" cy="7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4EAD3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HTML,CSS &amp; PHP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50D161B0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Python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B9D9041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 xml:space="preserve"> Poster Designing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616F4" id="组合 27" o:spid="_x0000_s1037" style="position:absolute;left:0;text-align:left;margin-left:163.7pt;margin-top:542.4pt;width:291.15pt;height:109.65pt;z-index:251665408" coordorigin="-990,-10361" coordsize="36975,1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">
                <v:rect id="矩形 11" o:spid="_x0000_s1038" style="position:absolute;left:-558;top:-9421;width:3654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" fillcolor="#323e4f [2415]" stroked="f" strokeweight="1pt"/>
                <v:shape id="文本框 33" o:spid="_x0000_s1039" type="#_x0000_t202" style="position:absolute;left:-533;top:-4340;width:1458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4BD0B9AB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Problem Solving     </w:t>
                        </w:r>
                      </w:p>
                      <w:p w14:paraId="216FBE53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Adaptability  </w:t>
                        </w:r>
                      </w:p>
                      <w:p w14:paraId="56E52A87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Time Management           </w:t>
                        </w:r>
                      </w:p>
                      <w:p w14:paraId="309D559C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文本框 34" o:spid="_x0000_s1040" type="#_x0000_t202" style="position:absolute;left:-990;top:-10361;width:3004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1473962E" w14:textId="77777777" w:rsidR="000A1FA5" w:rsidRDefault="00000000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SKILLS</w:t>
                        </w:r>
                      </w:p>
                      <w:p w14:paraId="31552A92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文本框 39" o:spid="_x0000_s1041" type="#_x0000_t202" style="position:absolute;left:14668;top:-4417;width:14585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BA4EAD3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HTML,CSS &amp; PHP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</w:t>
                        </w:r>
                      </w:p>
                      <w:p w14:paraId="50D161B0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Python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</w:t>
                        </w:r>
                      </w:p>
                      <w:p w14:paraId="0B9D9041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eastAsia="Microsoft YaHei" w:cstheme="minorHAnsi"/>
                            <w:color w:val="323E4F" w:themeColor="text2" w:themeShade="BF"/>
                            <w:szCs w:val="21"/>
                            <w:lang w:val="en-IN"/>
                          </w:rPr>
                          <w:t xml:space="preserve"> Poster Designing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3C1F4A" wp14:editId="768918BF">
                <wp:simplePos x="0" y="0"/>
                <wp:positionH relativeFrom="column">
                  <wp:posOffset>2039620</wp:posOffset>
                </wp:positionH>
                <wp:positionV relativeFrom="paragraph">
                  <wp:posOffset>3425190</wp:posOffset>
                </wp:positionV>
                <wp:extent cx="3989070" cy="329755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070" cy="3297555"/>
                          <a:chOff x="-121920" y="-1194697"/>
                          <a:chExt cx="3989070" cy="3297821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-121920" y="-1101980"/>
                            <a:ext cx="3654425" cy="2921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-114300" y="-703802"/>
                            <a:ext cx="3981450" cy="2806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55CF2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University of Delhi</w:t>
                              </w:r>
                            </w:p>
                            <w:p w14:paraId="306B8A6E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A program in Computer Applications and Economics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, 20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21-24</w:t>
                              </w:r>
                            </w:p>
                            <w:p w14:paraId="28AA619F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Volunteer at Economics society</w:t>
                              </w:r>
                            </w:p>
                            <w:p w14:paraId="2B6FEB6D" w14:textId="77777777" w:rsidR="000A1FA5" w:rsidRDefault="000A1FA5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p w14:paraId="7FA78631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Intermediate(10+2)</w:t>
                              </w:r>
                            </w:p>
                            <w:p w14:paraId="58D3FE96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Sarvodaya Kanya Vidhyalay, 2018-20</w:t>
                              </w:r>
                            </w:p>
                            <w:p w14:paraId="57DA92D6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Stream- Science non medical(PCM)</w:t>
                              </w:r>
                            </w:p>
                            <w:p w14:paraId="77400D7B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Marks scored- 75.6%</w:t>
                              </w:r>
                            </w:p>
                            <w:p w14:paraId="6F521D8B" w14:textId="77777777" w:rsidR="000A1FA5" w:rsidRDefault="000A1FA5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</w:p>
                            <w:p w14:paraId="3C44530F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Higher Secondary (10</w:t>
                              </w: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vertAlign w:val="superscript"/>
                                  <w:lang w:val="en-IN"/>
                                </w:rPr>
                                <w:t>th</w:t>
                              </w: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)</w:t>
                              </w:r>
                            </w:p>
                            <w:p w14:paraId="24334024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Sarvodaya Kanya Vidhyalay</w:t>
                              </w:r>
                            </w:p>
                            <w:p w14:paraId="5D3068D0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Marks scored- 75%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-76200" y="-1194697"/>
                            <a:ext cx="3005455" cy="447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CACA5" w14:textId="77777777" w:rsidR="000A1FA5" w:rsidRDefault="00000000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  <w:p w14:paraId="5E07E25F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 w14:paraId="6F844BB2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C1F4A" id="组合 20" o:spid="_x0000_s1042" style="position:absolute;left:0;text-align:left;margin-left:160.6pt;margin-top:269.7pt;width:314.1pt;height:259.65pt;z-index:251664384" coordorigin="-1219,-11946" coordsize="39890,3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">
                <v:rect id="矩形 5" o:spid="_x0000_s1043" style="position:absolute;left:-1219;top:-11019;width:36544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" fillcolor="#323e4f [2415]" stroked="f" strokeweight="1pt"/>
                <v:shape id="文本框 24" o:spid="_x0000_s1044" type="#_x0000_t202" style="position:absolute;left:-1143;top:-7038;width:39814;height:28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C255CF2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University of Delhi</w:t>
                        </w:r>
                      </w:p>
                      <w:p w14:paraId="306B8A6E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B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A program in Computer Applications and Economics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, 20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21-24</w:t>
                        </w:r>
                      </w:p>
                      <w:p w14:paraId="28AA619F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Volunteer at Economics society</w:t>
                        </w:r>
                      </w:p>
                      <w:p w14:paraId="2B6FEB6D" w14:textId="77777777" w:rsidR="000A1FA5" w:rsidRDefault="000A1FA5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</w:pPr>
                      </w:p>
                      <w:p w14:paraId="7FA78631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Intermediate(10+2)</w:t>
                        </w:r>
                      </w:p>
                      <w:p w14:paraId="58D3FE96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Sarvodaya Kanya Vidhyalay, 2018-20</w:t>
                        </w:r>
                      </w:p>
                      <w:p w14:paraId="57DA92D6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Stream- Science non medical(PCM)</w:t>
                        </w:r>
                      </w:p>
                      <w:p w14:paraId="77400D7B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Marks scored- 75.6%</w:t>
                        </w:r>
                      </w:p>
                      <w:p w14:paraId="6F521D8B" w14:textId="77777777" w:rsidR="000A1FA5" w:rsidRDefault="000A1FA5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</w:p>
                      <w:p w14:paraId="3C44530F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Higher Secondary (10</w:t>
                        </w: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vertAlign w:val="superscript"/>
                            <w:lang w:val="en-IN"/>
                          </w:rPr>
                          <w:t>th</w:t>
                        </w: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)</w:t>
                        </w:r>
                      </w:p>
                      <w:p w14:paraId="24334024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Sarvodaya Kanya Vidhyalay</w:t>
                        </w:r>
                      </w:p>
                      <w:p w14:paraId="5D3068D0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Marks scored- 75%</w:t>
                        </w:r>
                      </w:p>
                    </w:txbxContent>
                  </v:textbox>
                </v:shape>
                <v:shape id="文本框 25" o:spid="_x0000_s1045" type="#_x0000_t202" style="position:absolute;left:-762;top:-11946;width:30054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3CCACA5" w14:textId="77777777" w:rsidR="000A1FA5" w:rsidRDefault="00000000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EDUCATION</w:t>
                        </w:r>
                      </w:p>
                      <w:p w14:paraId="5E07E25F" w14:textId="77777777" w:rsidR="000A1FA5" w:rsidRDefault="000A1FA5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 w14:paraId="6F844BB2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874071" wp14:editId="53BFD5A3">
                <wp:simplePos x="0" y="0"/>
                <wp:positionH relativeFrom="column">
                  <wp:posOffset>-878840</wp:posOffset>
                </wp:positionH>
                <wp:positionV relativeFrom="paragraph">
                  <wp:posOffset>1275080</wp:posOffset>
                </wp:positionV>
                <wp:extent cx="2490470" cy="157988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70" cy="1579881"/>
                          <a:chOff x="15240" y="0"/>
                          <a:chExt cx="2490470" cy="1580267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98854" y="98854"/>
                            <a:ext cx="2279822" cy="29209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5240" y="436987"/>
                            <a:ext cx="2490470" cy="1143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BEFB5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 xml:space="preserve">I’m an undergraduate having knowledge of programming languages and web designing. Also having a good sense of humor and fast learner quality.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6496" y="0"/>
                            <a:ext cx="2403974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D79BF" w14:textId="77777777" w:rsidR="000A1FA5" w:rsidRDefault="00000000"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PERSONAL SUMMARY</w:t>
                              </w:r>
                            </w:p>
                            <w:p w14:paraId="22848561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 w14:paraId="50FDB0C8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 w14:paraId="2F73BAA1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74071" id="组合 36" o:spid="_x0000_s1046" style="position:absolute;left:0;text-align:left;margin-left:-69.2pt;margin-top:100.4pt;width:196.1pt;height:124.4pt;z-index:251667456" coordorigin="152" coordsize="24904,1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">
                <v:rect id="矩形 28" o:spid="_x0000_s1047" style="position:absolute;left:988;top:988;width:2279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" fillcolor="#323e4f [2415]" stroked="f" strokeweight="1pt"/>
                <v:shape id="文本框 13" o:spid="_x0000_s1048" type="#_x0000_t202" style="position:absolute;left:152;top:4369;width:24905;height:1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BDBEFB5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 xml:space="preserve">I’m an undergraduate having knowledge of programming languages and web designing. Also having a good sense of humor and fast learner quality.  </w:t>
                        </w:r>
                      </w:p>
                    </w:txbxContent>
                  </v:textbox>
                </v:shape>
                <v:shape id="文本框 14" o:spid="_x0000_s1049" type="#_x0000_t202" style="position:absolute;left:864;width:2404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48D79BF" w14:textId="77777777" w:rsidR="000A1FA5" w:rsidRDefault="00000000"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PERSONAL SUMMARY</w:t>
                        </w:r>
                      </w:p>
                      <w:p w14:paraId="22848561" w14:textId="77777777" w:rsidR="000A1FA5" w:rsidRDefault="000A1FA5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 w14:paraId="50FDB0C8" w14:textId="77777777" w:rsidR="000A1FA5" w:rsidRDefault="000A1FA5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 w14:paraId="2F73BAA1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73BCF7" wp14:editId="5024EEAD">
                <wp:simplePos x="0" y="0"/>
                <wp:positionH relativeFrom="column">
                  <wp:posOffset>2167255</wp:posOffset>
                </wp:positionH>
                <wp:positionV relativeFrom="paragraph">
                  <wp:posOffset>1283335</wp:posOffset>
                </wp:positionV>
                <wp:extent cx="3981450" cy="324104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3241040"/>
                          <a:chOff x="0" y="0"/>
                          <a:chExt cx="3981450" cy="324121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84082" y="94593"/>
                            <a:ext cx="3654425" cy="2921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0" y="462455"/>
                            <a:ext cx="3981450" cy="277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F9711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u w:val="single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u w:val="single"/>
                                  <w:lang w:val="en-IN"/>
                                </w:rPr>
                                <w:t>Internships</w:t>
                              </w:r>
                            </w:p>
                            <w:p w14:paraId="1BC35ACB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1.@YOUNITY</w:t>
                              </w:r>
                            </w:p>
                            <w:p w14:paraId="307EDBB7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Corporate Business Development intern(July 2023)</w:t>
                              </w:r>
                            </w:p>
                            <w:p w14:paraId="0DBFB747" w14:textId="77777777" w:rsidR="000A1FA5" w:rsidRDefault="000A1FA5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</w:p>
                            <w:p w14:paraId="0EE6D053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IN"/>
                                </w:rPr>
                                <w:t>2.Graphic designer</w:t>
                              </w:r>
                            </w:p>
                            <w:p w14:paraId="47D2B61A" w14:textId="77777777" w:rsidR="000A1FA5" w:rsidRDefault="00000000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IN"/>
                                </w:rPr>
                                <w:t>Worked as graphic designer at college society.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082" y="0"/>
                            <a:ext cx="290456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419AD" w14:textId="77777777" w:rsidR="000A1FA5" w:rsidRDefault="00000000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  <w:p w14:paraId="6029DC96" w14:textId="77777777" w:rsidR="000A1FA5" w:rsidRDefault="000A1FA5">
                              <w:pPr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 w14:paraId="41003F0F" w14:textId="77777777" w:rsidR="000A1FA5" w:rsidRDefault="000A1FA5">
                              <w:pPr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3BCF7" id="组合 23" o:spid="_x0000_s1050" style="position:absolute;left:0;text-align:left;margin-left:170.65pt;margin-top:101.05pt;width:313.5pt;height:255.2pt;z-index:251663360" coordsize="39814,3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">
                <v:rect id="矩形 4" o:spid="_x0000_s1051" style="position:absolute;left:840;top:945;width:3654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" fillcolor="#323e4f [2415]" stroked="f" strokeweight="1pt"/>
                <v:shape id="文本框 21" o:spid="_x0000_s1052" type="#_x0000_t202" style="position:absolute;top:4624;width:39814;height:27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B2F9711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u w:val="single"/>
                            <w:lang w:val="en-IN"/>
                          </w:rPr>
                          <w:t>Internships</w:t>
                        </w:r>
                      </w:p>
                      <w:p w14:paraId="1BC35ACB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1.@YOUNITY</w:t>
                        </w:r>
                      </w:p>
                      <w:p w14:paraId="307EDBB7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Corporate Business Development intern(July 2023)</w:t>
                        </w:r>
                      </w:p>
                      <w:p w14:paraId="0DBFB747" w14:textId="77777777" w:rsidR="000A1FA5" w:rsidRDefault="000A1FA5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</w:p>
                      <w:p w14:paraId="0EE6D053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IN"/>
                          </w:rPr>
                          <w:t>2.Graphic designer</w:t>
                        </w:r>
                      </w:p>
                      <w:p w14:paraId="47D2B61A" w14:textId="77777777" w:rsidR="000A1FA5" w:rsidRDefault="00000000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IN"/>
                          </w:rPr>
                          <w:t>Worked as graphic designer at college society.</w:t>
                        </w:r>
                      </w:p>
                    </w:txbxContent>
                  </v:textbox>
                </v:shape>
                <v:shape id="文本框 22" o:spid="_x0000_s1053" type="#_x0000_t202" style="position:absolute;left:840;width:29046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A1419AD" w14:textId="77777777" w:rsidR="000A1FA5" w:rsidRDefault="00000000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WORK EXPERIENCE</w:t>
                        </w:r>
                      </w:p>
                      <w:p w14:paraId="6029DC96" w14:textId="77777777" w:rsidR="000A1FA5" w:rsidRDefault="000A1FA5">
                        <w:pPr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 w14:paraId="41003F0F" w14:textId="77777777" w:rsidR="000A1FA5" w:rsidRDefault="000A1FA5">
                        <w:pPr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SimSun" w:eastAsia="SimSun" w:hAnsi="SimSun" w:cs="SimSu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D5D" wp14:editId="7C6FE7E8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971800" cy="1069149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691495"/>
                        </a:xfrm>
                        <a:prstGeom prst="rect">
                          <a:avLst/>
                        </a:prstGeom>
                        <a:solidFill>
                          <a:srgbClr val="E0D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9" o:spid="_x0000_s1026" o:spt="1" style="position:absolute;left:0pt;margin-left:-90pt;margin-top:-72pt;height:841.85pt;width:234pt;mso-position-vertical-relative:margin;z-index:251659264;v-text-anchor:middle;mso-width-relative:page;mso-height-relative:page;" fillcolor="#E0DAD2" filled="t" stroked="f" coordsize="21600,21600" o:gfxdata="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HSfD2wAAAA4BAAAPAAAAAAAAAAEAIAAAACIAAABkcnMvZG93bnJl&#10;di54bWxQSwECFAAUAAAACACHTuJASGr4V2wCAADN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rPr>
          <w:lang w:val="en-IN"/>
        </w:rPr>
        <w:t>hg</w:t>
      </w:r>
    </w:p>
    <w:sectPr w:rsidR="000A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14AFB9"/>
    <w:multiLevelType w:val="singleLevel"/>
    <w:tmpl w:val="AC14AFB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797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625159"/>
    <w:rsid w:val="000A1FA5"/>
    <w:rsid w:val="00214225"/>
    <w:rsid w:val="0029196B"/>
    <w:rsid w:val="002A289C"/>
    <w:rsid w:val="003459CA"/>
    <w:rsid w:val="0043018E"/>
    <w:rsid w:val="00433A7A"/>
    <w:rsid w:val="00495121"/>
    <w:rsid w:val="005B601A"/>
    <w:rsid w:val="0069122B"/>
    <w:rsid w:val="00730D41"/>
    <w:rsid w:val="0077431B"/>
    <w:rsid w:val="00957284"/>
    <w:rsid w:val="009D4A11"/>
    <w:rsid w:val="00B442BD"/>
    <w:rsid w:val="00B90801"/>
    <w:rsid w:val="00C119F2"/>
    <w:rsid w:val="00D00976"/>
    <w:rsid w:val="00D272D1"/>
    <w:rsid w:val="00D36F73"/>
    <w:rsid w:val="00D920BF"/>
    <w:rsid w:val="00DE42E4"/>
    <w:rsid w:val="00E26326"/>
    <w:rsid w:val="00F32E1C"/>
    <w:rsid w:val="00F60E81"/>
    <w:rsid w:val="03B9690A"/>
    <w:rsid w:val="0DE12751"/>
    <w:rsid w:val="14FD23B3"/>
    <w:rsid w:val="2025634A"/>
    <w:rsid w:val="376B32F9"/>
    <w:rsid w:val="39625159"/>
    <w:rsid w:val="44C77557"/>
    <w:rsid w:val="53840791"/>
    <w:rsid w:val="6652275D"/>
    <w:rsid w:val="7CF1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DCB9D3"/>
  <w15:docId w15:val="{365174F0-73BA-49E9-A388-1FF7F7BD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wan\AppData\Local\Packages\ZhuhaiKingsoftOfficeSoftw.WPSOffice2019_924xes6e8q1tw\LocalCache\Roaming\Kingsoft\office6\templates\download\a16759bc\Blue%20Moder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Arial"/>
        <a:ea typeface="宋体"/>
        <a:cs typeface=""/>
      </a:majorFont>
      <a:minorFont>
        <a:latin typeface="Arial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Modern Resume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rs-idea</dc:title>
  <dc:creator>Bhawan</dc:creator>
  <dc:description>rs-idea</dc:description>
  <cp:lastModifiedBy>bhawan pathak</cp:lastModifiedBy>
  <cp:revision>10</cp:revision>
  <dcterms:created xsi:type="dcterms:W3CDTF">2023-09-22T16:08:00Z</dcterms:created>
  <dcterms:modified xsi:type="dcterms:W3CDTF">2023-09-22T17:52:00Z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015D981000334BFD8AE4B61318753EF5</vt:lpwstr>
  </property>
  <property fmtid="{D5CDD505-2E9C-101B-9397-08002B2CF9AE}" pid="3" name="KSOProductBuildVer">
    <vt:lpwstr>1033-11.2.0.11225</vt:lpwstr>
  </property>
</Properties>
</file>